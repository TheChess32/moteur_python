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FFC" w:rsidRPr="002F1723" w:rsidRDefault="002F1723" w:rsidP="002F1723">
      <w:pPr>
        <w:jc w:val="center"/>
        <w:rPr>
          <w:b/>
          <w:sz w:val="40"/>
          <w:szCs w:val="40"/>
          <w:u w:val="single"/>
        </w:rPr>
      </w:pPr>
      <w:r w:rsidRPr="002F1723">
        <w:rPr>
          <w:b/>
          <w:sz w:val="40"/>
          <w:szCs w:val="40"/>
          <w:u w:val="single"/>
        </w:rPr>
        <w:t>Cahier des charges</w:t>
      </w:r>
    </w:p>
    <w:p w:rsidR="002F1723" w:rsidRDefault="002F1723" w:rsidP="002F1723"/>
    <w:p w:rsidR="002F1723" w:rsidRDefault="002F1723" w:rsidP="002F1723">
      <w:pPr>
        <w:pStyle w:val="Paragraphedeliste"/>
        <w:numPr>
          <w:ilvl w:val="0"/>
          <w:numId w:val="2"/>
        </w:numPr>
      </w:pPr>
      <w:r>
        <w:t>Moteur de jeux :</w:t>
      </w:r>
    </w:p>
    <w:p w:rsidR="0011708F" w:rsidRDefault="0011708F" w:rsidP="0011708F">
      <w:pPr>
        <w:pStyle w:val="Paragraphedeliste"/>
        <w:numPr>
          <w:ilvl w:val="1"/>
          <w:numId w:val="2"/>
        </w:numPr>
      </w:pPr>
      <w:r>
        <w:t>Jouer à plusieurs jeux différents</w:t>
      </w:r>
      <w:bookmarkStart w:id="0" w:name="_GoBack"/>
      <w:bookmarkEnd w:id="0"/>
    </w:p>
    <w:p w:rsidR="002F1723" w:rsidRDefault="002F1723" w:rsidP="002F1723">
      <w:pPr>
        <w:pStyle w:val="Paragraphedeliste"/>
        <w:numPr>
          <w:ilvl w:val="1"/>
          <w:numId w:val="2"/>
        </w:numPr>
      </w:pPr>
      <w:r>
        <w:t>Connexion (</w:t>
      </w:r>
      <w:proofErr w:type="spellStart"/>
      <w:r>
        <w:t>mdp</w:t>
      </w:r>
      <w:proofErr w:type="spellEnd"/>
      <w:r>
        <w:t xml:space="preserve"> crypté)</w:t>
      </w:r>
    </w:p>
    <w:p w:rsidR="0011708F" w:rsidRDefault="0011708F" w:rsidP="0011708F">
      <w:pPr>
        <w:pStyle w:val="Paragraphedeliste"/>
        <w:numPr>
          <w:ilvl w:val="2"/>
          <w:numId w:val="2"/>
        </w:numPr>
      </w:pPr>
      <w:r>
        <w:t>Cryptage de donnée</w:t>
      </w:r>
    </w:p>
    <w:p w:rsidR="0011708F" w:rsidRDefault="0011708F" w:rsidP="0011708F">
      <w:pPr>
        <w:pStyle w:val="Paragraphedeliste"/>
        <w:numPr>
          <w:ilvl w:val="1"/>
          <w:numId w:val="2"/>
        </w:numPr>
      </w:pPr>
      <w:r>
        <w:t>Statistiques dans les jeux</w:t>
      </w:r>
    </w:p>
    <w:p w:rsidR="0011708F" w:rsidRDefault="0011708F" w:rsidP="0011708F">
      <w:pPr>
        <w:pStyle w:val="Paragraphedeliste"/>
        <w:numPr>
          <w:ilvl w:val="2"/>
          <w:numId w:val="2"/>
        </w:numPr>
      </w:pPr>
      <w:r>
        <w:t>Traitement de données</w:t>
      </w:r>
    </w:p>
    <w:sectPr w:rsidR="001170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080A"/>
    <w:multiLevelType w:val="hybridMultilevel"/>
    <w:tmpl w:val="22BE3D6A"/>
    <w:lvl w:ilvl="0" w:tplc="7792BE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8580C"/>
    <w:multiLevelType w:val="hybridMultilevel"/>
    <w:tmpl w:val="433E2A56"/>
    <w:lvl w:ilvl="0" w:tplc="888AABB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839"/>
    <w:rsid w:val="000A7839"/>
    <w:rsid w:val="0011664F"/>
    <w:rsid w:val="0011708F"/>
    <w:rsid w:val="002F1723"/>
    <w:rsid w:val="005435B6"/>
    <w:rsid w:val="0062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7A6A0"/>
  <w15:chartTrackingRefBased/>
  <w15:docId w15:val="{56E91997-E4DB-441B-AFCE-BD40985C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1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730500A.dotm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CRLRMP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JACQUEMONT NOLAN</dc:creator>
  <cp:keywords/>
  <dc:description/>
  <cp:lastModifiedBy>JACQUEMONT NOLAN</cp:lastModifiedBy>
  <cp:revision>2</cp:revision>
  <dcterms:created xsi:type="dcterms:W3CDTF">2019-12-17T13:31:00Z</dcterms:created>
  <dcterms:modified xsi:type="dcterms:W3CDTF">2019-12-17T13:31:00Z</dcterms:modified>
</cp:coreProperties>
</file>